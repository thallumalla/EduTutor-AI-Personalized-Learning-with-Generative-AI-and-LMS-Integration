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Sustainable Smart City Assistant (Using IBM Granite LLM) Template ;</w:t>
      </w:r>
    </w:p>
    <w:p>
      <w:pPr>
        <w:rPr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Cs/>
          <w:sz w:val="27"/>
          <w:szCs w:val="27"/>
        </w:rPr>
        <w:t xml:space="preserve"> </w:t>
      </w:r>
      <w:r>
        <w:rPr>
          <w:b/>
          <w:bCs/>
          <w:sz w:val="24"/>
          <w:szCs w:val="24"/>
        </w:rPr>
        <w:t>Problem Statement 1 (PS-1)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city planner in a mid-sized urban municipality</w:t>
        <w:br/>
        <w:t>I’m trying to develop a roadmap for making my city more sustainable and efficient</w:t>
        <w:br/>
        <w:t>But I lack real-time insights and advanced tools to analyze energy usage, mobility patterns, and environmental impact</w:t>
        <w:br/>
        <w:t>Because the existing systems are siloed, outdated, and not integrated with AI or data analytics</w:t>
        <w:br/>
        <w:t>Which makes me feel frustrated, overwhelmed, and concerned about missing critical opportunities for improvement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2 (PS-2)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sustainability officer exploring smart city initiatives</w:t>
        <w:br/>
        <w:t>I’m trying to convert my city operations into a sustainable, AI-enabled ecosystem</w:t>
        <w:br/>
        <w:t>But I don’t have access to an intelligent assistant that can provide insights, automate tasks, and align with our city’s green goals</w:t>
        <w:br/>
        <w:t>Because current solutions are either too generic, lack localization, or are not scalable across departments</w:t>
        <w:br/>
        <w:t>Which makes me feel stuck, unsupported, and hesitant to propose ambitious projects to stakeholders</w:t>
      </w:r>
    </w:p>
    <w:p/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195</Words>
  <Characters>1065</Characters>
  <Lines>34</Lines>
  <Paragraphs>15</Paragraphs>
  <CharactersWithSpaces>1238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2025-06-27T07:29:00Z</dcterms:created>
  <dcterms:modified xsi:type="dcterms:W3CDTF">2025-06-30T05:41:02Z</dcterms:modified>
</cp:coreProperties>
</file>